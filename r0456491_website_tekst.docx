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1"/>
        <w:gridCol w:w="3911"/>
      </w:tblGrid>
      <w:tr w:rsidR="00D52667" w14:paraId="5EF4FF7E" w14:textId="77777777" w:rsidTr="00D52667">
        <w:trPr>
          <w:cantSplit/>
          <w:trHeight w:val="460"/>
        </w:trPr>
        <w:tc>
          <w:tcPr>
            <w:tcW w:w="51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6EF4A7" w14:textId="77777777" w:rsidR="00D52667" w:rsidRDefault="00D52667" w:rsidP="00D52667">
            <w:r w:rsidRPr="00D52667"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EE29CD2" wp14:editId="56A710C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32385</wp:posOffset>
                  </wp:positionV>
                  <wp:extent cx="2127885" cy="952500"/>
                  <wp:effectExtent l="0" t="0" r="5715" b="0"/>
                  <wp:wrapThrough wrapText="bothSides">
                    <wp:wrapPolygon edited="0">
                      <wp:start x="0" y="0"/>
                      <wp:lineTo x="0" y="21168"/>
                      <wp:lineTo x="21465" y="21168"/>
                      <wp:lineTo x="21465" y="0"/>
                      <wp:lineTo x="0" y="0"/>
                    </wp:wrapPolygon>
                  </wp:wrapThrough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3BAC603E" w14:textId="6B5D8029" w:rsidR="00D52667" w:rsidRDefault="008945E4" w:rsidP="002044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Yanice Slegrs</w:t>
            </w:r>
          </w:p>
        </w:tc>
      </w:tr>
      <w:tr w:rsidR="00D52667" w14:paraId="22BAE596" w14:textId="77777777" w:rsidTr="008945E4">
        <w:trPr>
          <w:cantSplit/>
          <w:trHeight w:val="825"/>
        </w:trPr>
        <w:tc>
          <w:tcPr>
            <w:tcW w:w="51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A6953" w14:textId="77777777" w:rsidR="00D52667" w:rsidRDefault="00D52667" w:rsidP="00D52667"/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5CA78C36" w14:textId="3CD25013" w:rsidR="00D52667" w:rsidRDefault="008945E4" w:rsidP="00D526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Pr="008945E4">
              <w:rPr>
                <w:rFonts w:ascii="Verdana" w:hAnsi="Verdana"/>
                <w:vertAlign w:val="superscript"/>
              </w:rPr>
              <w:t>ste</w:t>
            </w:r>
            <w:r>
              <w:rPr>
                <w:rFonts w:ascii="Verdana" w:hAnsi="Verdana"/>
              </w:rPr>
              <w:t xml:space="preserve"> Fase Toepepaste informatica reeks 1</w:t>
            </w:r>
          </w:p>
        </w:tc>
      </w:tr>
      <w:tr w:rsidR="00D52667" w14:paraId="6DC28840" w14:textId="77777777" w:rsidTr="00D52667">
        <w:trPr>
          <w:cantSplit/>
          <w:trHeight w:val="460"/>
        </w:trPr>
        <w:tc>
          <w:tcPr>
            <w:tcW w:w="51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066988" w14:textId="77777777" w:rsidR="00D52667" w:rsidRDefault="00D52667" w:rsidP="00D52667"/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4C0B6F88" w14:textId="7BA7971D" w:rsidR="00D52667" w:rsidRDefault="008945E4" w:rsidP="00D526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Webontwikkeling 1 </w:t>
            </w:r>
          </w:p>
        </w:tc>
      </w:tr>
      <w:tr w:rsidR="00D52667" w14:paraId="2434EA5A" w14:textId="77777777" w:rsidTr="00D52667">
        <w:trPr>
          <w:cantSplit/>
          <w:trHeight w:val="460"/>
        </w:trPr>
        <w:tc>
          <w:tcPr>
            <w:tcW w:w="51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F1E2E7" w14:textId="77777777" w:rsidR="00D52667" w:rsidRDefault="00D52667" w:rsidP="00D52667"/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0C9AA83D" w14:textId="7BED3E8B" w:rsidR="00D52667" w:rsidRDefault="008945E4" w:rsidP="00D526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december 2016</w:t>
            </w:r>
          </w:p>
        </w:tc>
      </w:tr>
    </w:tbl>
    <w:p w14:paraId="1D0F4F65" w14:textId="77777777" w:rsidR="00D52667" w:rsidRDefault="00D52667">
      <w:r w:rsidRPr="00D52667">
        <w:rPr>
          <w:noProof/>
          <w:lang w:val="en-US"/>
        </w:rPr>
        <mc:AlternateContent>
          <mc:Choice Requires="wps">
            <w:drawing>
              <wp:inline distT="0" distB="0" distL="0" distR="0" wp14:anchorId="623BD4FF" wp14:editId="2C671CA5">
                <wp:extent cx="304800" cy="304800"/>
                <wp:effectExtent l="0" t="0" r="0" b="0"/>
                <wp:docPr id="1" name="Rechthoek 1" descr="https://portaal.khleuven.be/scripts/dms.php?id=184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14F2D" id="Rechthoek 1" o:spid="_x0000_s1026" alt="https://portaal.khleuven.be/scripts/dms.php?id=184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5JnDwPsAAADhAQAAEwAAAAAAAAAAAAAAAAAAAAAAW0NvbnRlbnRfVHlwZXNd&#10;LnhtbFBLAQItABQABgAIAAAAIQAjsmrh1wAAAJQBAAALAAAAAAAAAAAAAAAAACwBAABfcmVscy8u&#10;cmVsc1BLAQItABQABgAIAAAAIQDnWxsR2wIAAPQFAAAOAAAAAAAAAAAAAAAAACw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D52667">
        <w:rPr>
          <w:noProof/>
          <w:lang w:eastAsia="nl-BE"/>
        </w:rPr>
        <w:t xml:space="preserve"> </w:t>
      </w:r>
    </w:p>
    <w:p w14:paraId="6F65A137" w14:textId="16D865D5" w:rsidR="00D52667" w:rsidRDefault="007B41E5" w:rsidP="00D52667">
      <w:pPr>
        <w:pStyle w:val="Heading1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Tekst van een webpagina</w:t>
      </w:r>
    </w:p>
    <w:p w14:paraId="28E6BEC8" w14:textId="77777777" w:rsidR="00D52667" w:rsidRDefault="00D52667" w:rsidP="00D52667">
      <w:pPr>
        <w:rPr>
          <w:rFonts w:ascii="Verdana" w:hAnsi="Verdana"/>
        </w:rPr>
      </w:pPr>
    </w:p>
    <w:p w14:paraId="3731C59D" w14:textId="77777777" w:rsidR="00573282" w:rsidRPr="00573282" w:rsidRDefault="00D52667" w:rsidP="00573282">
      <w:pPr>
        <w:rPr>
          <w:rFonts w:ascii="Verdana" w:hAnsi="Verdana"/>
        </w:rPr>
      </w:pPr>
      <w:r>
        <w:rPr>
          <w:rFonts w:ascii="Verdana" w:hAnsi="Verdan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2AFE6" wp14:editId="69E2C8BE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29300" cy="0"/>
                <wp:effectExtent l="9525" t="12065" r="9525" b="6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F027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9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"/>
            </w:pict>
          </mc:Fallback>
        </mc:AlternateContent>
      </w:r>
    </w:p>
    <w:p w14:paraId="1F8DE8F9" w14:textId="222F5048" w:rsidR="007B41E5" w:rsidRDefault="007B41E5" w:rsidP="007B41E5">
      <w:pPr>
        <w:pStyle w:val="Title"/>
        <w:jc w:val="left"/>
        <w:rPr>
          <w:rFonts w:ascii="Calibri" w:hAnsi="Calibri"/>
          <w:lang w:val="nl-BE"/>
        </w:rPr>
      </w:pPr>
      <w:r>
        <w:rPr>
          <w:rFonts w:ascii="Calibri" w:hAnsi="Calibri"/>
          <w:lang w:val="nl-BE"/>
        </w:rPr>
        <w:t xml:space="preserve">URL van de pagina </w:t>
      </w:r>
    </w:p>
    <w:p w14:paraId="0C279A00" w14:textId="19ADC1FA" w:rsidR="007B41E5" w:rsidRPr="007B41E5" w:rsidRDefault="007B41E5" w:rsidP="007B41E5">
      <w:r>
        <w:t xml:space="preserve">Bijvoorbeeld: </w:t>
      </w:r>
      <w:r w:rsidR="008945E4">
        <w:fldChar w:fldCharType="begin"/>
      </w:r>
      <w:r w:rsidR="008945E4">
        <w:instrText xml:space="preserve"> HYPERLINK "</w:instrText>
      </w:r>
      <w:r w:rsidR="008945E4" w:rsidRPr="008945E4">
        <w:instrText>https://r0456491.webontwerp.khleuven.be/website/</w:instrText>
      </w:r>
      <w:r w:rsidR="008945E4">
        <w:instrText xml:space="preserve">" </w:instrText>
      </w:r>
      <w:r w:rsidR="008945E4">
        <w:fldChar w:fldCharType="separate"/>
      </w:r>
      <w:r w:rsidR="008945E4" w:rsidRPr="00275E52">
        <w:rPr>
          <w:rStyle w:val="Hyperlink"/>
        </w:rPr>
        <w:t>https://r0456491.webontwerp.khleuven.be/website/</w:t>
      </w:r>
      <w:r w:rsidR="008945E4">
        <w:fldChar w:fldCharType="end"/>
      </w:r>
      <w:r w:rsidR="008945E4">
        <w:t xml:space="preserve"> </w:t>
      </w:r>
    </w:p>
    <w:p w14:paraId="6F2D2664" w14:textId="0F91B370" w:rsidR="00573282" w:rsidRDefault="007B41E5" w:rsidP="00573282">
      <w:pPr>
        <w:pStyle w:val="Heading1"/>
        <w:ind w:left="432" w:hanging="432"/>
        <w:rPr>
          <w:rFonts w:ascii="Calibri" w:hAnsi="Calibri"/>
        </w:rPr>
      </w:pPr>
      <w:r>
        <w:rPr>
          <w:rFonts w:ascii="Calibri" w:hAnsi="Calibri"/>
        </w:rPr>
        <w:t>Titel van de pagina</w:t>
      </w:r>
    </w:p>
    <w:p w14:paraId="246D48E1" w14:textId="6284B198" w:rsidR="007B41E5" w:rsidRPr="007B41E5" w:rsidRDefault="008945E4" w:rsidP="007B41E5">
      <w:r>
        <w:t>Frituur Sportcentrum</w:t>
      </w:r>
    </w:p>
    <w:p w14:paraId="0128376A" w14:textId="44DEA2DD" w:rsidR="008D461D" w:rsidRPr="008945E4" w:rsidRDefault="007B41E5" w:rsidP="007B41E5">
      <w:pPr>
        <w:pStyle w:val="Heading1"/>
        <w:ind w:left="432" w:hanging="432"/>
        <w:rPr>
          <w:lang w:val="en-US"/>
        </w:rPr>
      </w:pPr>
      <w:proofErr w:type="spellStart"/>
      <w:r w:rsidRPr="008945E4">
        <w:rPr>
          <w:rFonts w:ascii="Calibri" w:hAnsi="Calibri"/>
          <w:lang w:val="en-US"/>
        </w:rPr>
        <w:t>Tekst</w:t>
      </w:r>
      <w:proofErr w:type="spellEnd"/>
    </w:p>
    <w:p w14:paraId="077CE98A" w14:textId="12808391" w:rsidR="008945E4" w:rsidRPr="008945E4" w:rsidRDefault="008945E4" w:rsidP="008945E4">
      <w:pPr>
        <w:rPr>
          <w:rFonts w:ascii="Times New Roman" w:eastAsia="Times New Roman" w:hAnsi="Times New Roman" w:cs="Times New Roman"/>
          <w:lang w:val="nl-NL"/>
        </w:rPr>
      </w:pP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Bij </w:t>
      </w:r>
      <w:r w:rsidR="00CD7077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>Bart en Laura</w:t>
      </w: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 kan je steeds terecht voor een lekkere hap. Wij bieden jullie een snelle hap aan voor een schappelijk prijsje. </w:t>
      </w:r>
      <w:r w:rsidR="00A93BE7" w:rsidRPr="00470B02">
        <w:rPr>
          <w:rFonts w:ascii="Times" w:eastAsia="Times New Roman" w:hAnsi="Times" w:cs="Times New Roman"/>
          <w:b/>
          <w:bCs/>
          <w:color w:val="000000"/>
          <w:sz w:val="26"/>
          <w:szCs w:val="26"/>
          <w:shd w:val="clear" w:color="auto" w:fill="FFFFFF"/>
          <w:lang w:val="nl-NL"/>
        </w:rPr>
        <w:t>Klantvriendelijkheid,</w:t>
      </w:r>
      <w:r w:rsidRPr="00470B02">
        <w:rPr>
          <w:rFonts w:ascii="Times" w:eastAsia="Times New Roman" w:hAnsi="Times" w:cs="Times New Roman"/>
          <w:b/>
          <w:bCs/>
          <w:color w:val="000000"/>
          <w:sz w:val="26"/>
          <w:szCs w:val="26"/>
          <w:shd w:val="clear" w:color="auto" w:fill="FFFFFF"/>
          <w:lang w:val="nl-NL"/>
        </w:rPr>
        <w:t xml:space="preserve"> innovatief zijn en hygiëne</w:t>
      </w:r>
      <w:r>
        <w:rPr>
          <w:rFonts w:ascii="Times" w:eastAsia="Times New Roman" w:hAnsi="Times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>zijn bij ons vaste waarden. Wij zijn steeds op zoek naar manieren om ons contact en aanbod persoonlijker te maken</w:t>
      </w:r>
      <w:r w:rsidR="006261FF" w:rsidRPr="006261FF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>. Zo voorzien wij iedere maand een nieuwe lekkere snack.</w:t>
      </w:r>
    </w:p>
    <w:p w14:paraId="59AE6CC2" w14:textId="2A65F847" w:rsidR="008945E4" w:rsidRPr="008945E4" w:rsidRDefault="008945E4" w:rsidP="00B22BE3">
      <w:pPr>
        <w:jc w:val="both"/>
        <w:rPr>
          <w:rFonts w:ascii="Times New Roman" w:eastAsia="Times New Roman" w:hAnsi="Times New Roman" w:cs="Times New Roman"/>
          <w:lang w:val="nl-NL"/>
        </w:rPr>
      </w:pP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We zijn gelegen </w:t>
      </w:r>
      <w:r w:rsidRPr="00470B02">
        <w:rPr>
          <w:rFonts w:ascii="Times" w:eastAsia="Times New Roman" w:hAnsi="Times" w:cs="Times New Roman"/>
          <w:b/>
          <w:color w:val="000000"/>
          <w:sz w:val="26"/>
          <w:szCs w:val="26"/>
          <w:shd w:val="clear" w:color="auto" w:fill="FFFFFF"/>
          <w:lang w:val="nl-NL"/>
        </w:rPr>
        <w:t>naast de parking van het voetbalstadion Oud</w:t>
      </w:r>
      <w:r w:rsidRPr="00B22BE3">
        <w:rPr>
          <w:rFonts w:ascii="Times" w:eastAsia="Times New Roman" w:hAnsi="Times" w:cs="Times New Roman"/>
          <w:b/>
          <w:color w:val="000000"/>
          <w:sz w:val="26"/>
          <w:szCs w:val="26"/>
          <w:shd w:val="clear" w:color="auto" w:fill="FFFFFF"/>
        </w:rPr>
        <w:t>-Heverlee Leuven</w:t>
      </w:r>
      <w:r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</w:rPr>
        <w:t>. Studenten of s</w:t>
      </w:r>
      <w:proofErr w:type="spellStart"/>
      <w:r w:rsidR="00B22BE3"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>upporters</w:t>
      </w:r>
      <w:proofErr w:type="spellEnd"/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 die na de match nog zin hebben in een lekker pakje friet zijn bij ons altijd </w:t>
      </w:r>
      <w:r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</w:rPr>
        <w:t xml:space="preserve">van harte </w:t>
      </w: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>welkom. Naast een grote parking in de buurt hebben we buiten enkele tafels staan waar je gezellig in het zonnetje kan eten.</w:t>
      </w:r>
    </w:p>
    <w:p w14:paraId="138F33DC" w14:textId="6549D841" w:rsidR="008945E4" w:rsidRPr="00470B02" w:rsidRDefault="008945E4" w:rsidP="00B22BE3">
      <w:pPr>
        <w:jc w:val="both"/>
        <w:rPr>
          <w:rFonts w:ascii="Times New Roman" w:eastAsia="Times New Roman" w:hAnsi="Times New Roman" w:cs="Times New Roman"/>
          <w:lang w:val="nl-NL"/>
        </w:rPr>
      </w:pP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Bij ons staat </w:t>
      </w:r>
      <w:r w:rsidRPr="00470B02">
        <w:rPr>
          <w:rFonts w:ascii="Times" w:eastAsia="Times New Roman" w:hAnsi="Times" w:cs="Times New Roman"/>
          <w:b/>
          <w:color w:val="000000"/>
          <w:sz w:val="26"/>
          <w:szCs w:val="26"/>
          <w:shd w:val="clear" w:color="auto" w:fill="FFFFFF"/>
          <w:lang w:val="nl-NL"/>
        </w:rPr>
        <w:t>hygiëne</w:t>
      </w: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 héél centraal. Dit is dan uiteraard zeer belangrijk voor ons. Onze frieten worden gebakken in een verzorgde ketel die </w:t>
      </w:r>
      <w:r w:rsidRPr="00470B02">
        <w:rPr>
          <w:rFonts w:ascii="Times" w:eastAsia="Times New Roman" w:hAnsi="Times" w:cs="Times New Roman"/>
          <w:b/>
          <w:color w:val="000000"/>
          <w:sz w:val="26"/>
          <w:szCs w:val="26"/>
          <w:shd w:val="clear" w:color="auto" w:fill="FFFFFF"/>
          <w:lang w:val="nl-NL"/>
        </w:rPr>
        <w:t>dagelijks gekuist</w:t>
      </w: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 wordt. Onze frieten worden ook gebakken in frituurvet in plaats van met frituurolie. Dit frituurvet is véél gezonder dan olie want </w:t>
      </w:r>
      <w:r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</w:rPr>
        <w:t>deze vetten</w:t>
      </w: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 bevat</w:t>
      </w:r>
      <w:r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</w:rPr>
        <w:t>ten</w:t>
      </w: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 plantaardige oliën en zijn rijk aan onverzadigde vetzuren. Deze vetzuren helpen om het cholesterolgehalte van het bloed laag</w:t>
      </w:r>
      <w:r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</w:rPr>
        <w:t xml:space="preserve"> te houden. Dit is dan</w:t>
      </w:r>
      <w:r w:rsidR="00B22BE3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22BE3" w:rsidRPr="00B22BE3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</w:rPr>
        <w:t>opzich</w:t>
      </w:r>
      <w:r w:rsidRPr="00470B02">
        <w:rPr>
          <w:rFonts w:ascii="Times" w:eastAsia="Times New Roman" w:hAnsi="Times" w:cs="Times New Roman"/>
          <w:color w:val="000000"/>
          <w:sz w:val="26"/>
          <w:szCs w:val="26"/>
          <w:shd w:val="clear" w:color="auto" w:fill="FFFFFF"/>
          <w:lang w:val="nl-NL"/>
        </w:rPr>
        <w:t xml:space="preserve"> weer goed voor het voorkomen van hart- en vaatziekten.</w:t>
      </w:r>
    </w:p>
    <w:p w14:paraId="051AD54B" w14:textId="77777777" w:rsidR="00B3360B" w:rsidRPr="008945E4" w:rsidRDefault="00B3360B">
      <w:pPr>
        <w:rPr>
          <w:lang w:val="nl-NL"/>
        </w:rPr>
      </w:pPr>
    </w:p>
    <w:p w14:paraId="7656D087" w14:textId="1806D480" w:rsidR="007B41E5" w:rsidRDefault="008945E4">
      <w:r>
        <w:t>B</w:t>
      </w:r>
      <w:r w:rsidR="00B3360B">
        <w:t xml:space="preserve">ovenstaande tekst bevat </w:t>
      </w:r>
      <w:r w:rsidR="003A3B99">
        <w:t>19</w:t>
      </w:r>
      <w:bookmarkStart w:id="0" w:name="_GoBack"/>
      <w:bookmarkEnd w:id="0"/>
      <w:r>
        <w:t>3</w:t>
      </w:r>
      <w:r w:rsidR="00B3360B">
        <w:t xml:space="preserve"> woorden. </w:t>
      </w:r>
    </w:p>
    <w:p w14:paraId="7B8AB656" w14:textId="2D3B62B5" w:rsidR="007B41E5" w:rsidRDefault="007B41E5"/>
    <w:sectPr w:rsidR="007B4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B2C4F"/>
    <w:multiLevelType w:val="hybridMultilevel"/>
    <w:tmpl w:val="45F07B02"/>
    <w:lvl w:ilvl="0" w:tplc="77321454">
      <w:start w:val="5"/>
      <w:numFmt w:val="bullet"/>
      <w:lvlText w:val="-"/>
      <w:lvlJc w:val="left"/>
      <w:pPr>
        <w:ind w:left="720" w:hanging="360"/>
      </w:pPr>
      <w:rPr>
        <w:rFonts w:ascii="URWPalladioL-Roma" w:eastAsia="Times New Roman" w:hAnsi="URWPalladioL-Roma" w:cs="URWPalladioL-R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C0E45"/>
    <w:multiLevelType w:val="hybridMultilevel"/>
    <w:tmpl w:val="5A2A80A4"/>
    <w:lvl w:ilvl="0" w:tplc="77321454">
      <w:start w:val="5"/>
      <w:numFmt w:val="bullet"/>
      <w:lvlText w:val="-"/>
      <w:lvlJc w:val="left"/>
      <w:pPr>
        <w:ind w:left="720" w:hanging="360"/>
      </w:pPr>
      <w:rPr>
        <w:rFonts w:ascii="URWPalladioL-Roma" w:eastAsia="Times New Roman" w:hAnsi="URWPalladioL-Roma" w:cs="URWPalladioL-R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82"/>
    <w:rsid w:val="0007631B"/>
    <w:rsid w:val="000E0D07"/>
    <w:rsid w:val="00204461"/>
    <w:rsid w:val="003A3B99"/>
    <w:rsid w:val="00573282"/>
    <w:rsid w:val="006261FF"/>
    <w:rsid w:val="00671A89"/>
    <w:rsid w:val="006E60B6"/>
    <w:rsid w:val="007B41E5"/>
    <w:rsid w:val="008945E4"/>
    <w:rsid w:val="008D461D"/>
    <w:rsid w:val="008F20D1"/>
    <w:rsid w:val="00A93BE7"/>
    <w:rsid w:val="00AA4A9B"/>
    <w:rsid w:val="00B22BE3"/>
    <w:rsid w:val="00B3360B"/>
    <w:rsid w:val="00BB4B1B"/>
    <w:rsid w:val="00CD7077"/>
    <w:rsid w:val="00D52667"/>
    <w:rsid w:val="00E9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564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266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2667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573282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7328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Hyperlink">
    <w:name w:val="Hyperlink"/>
    <w:uiPriority w:val="99"/>
    <w:unhideWhenUsed/>
    <w:rsid w:val="005732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rjon/Dropbox/webdesign_shared/1617/opdrachten/sjablonenUCLL/OpdrachtenSjabloonUCLL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OpdrachtenSjabloonUCLL.dotx</Template>
  <TotalTime>1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Greetje Jongen</dc:creator>
  <cp:keywords/>
  <dc:description/>
  <cp:lastModifiedBy>r0456491</cp:lastModifiedBy>
  <cp:revision>2</cp:revision>
  <cp:lastPrinted>2016-11-21T12:49:00Z</cp:lastPrinted>
  <dcterms:created xsi:type="dcterms:W3CDTF">2016-12-04T15:29:00Z</dcterms:created>
  <dcterms:modified xsi:type="dcterms:W3CDTF">2016-12-04T15:29:00Z</dcterms:modified>
</cp:coreProperties>
</file>